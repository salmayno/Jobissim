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673"/>
        <w:gridCol w:w="414"/>
        <w:gridCol w:w="3493"/>
        <w:gridCol w:w="2726"/>
      </w:tblGrid>
      <w:tr w:rsidR="004B4147" w:rsidRPr="00AA302A" w14:paraId="3160FB6F" w14:textId="77777777" w:rsidTr="007C6898">
        <w:tc>
          <w:tcPr>
            <w:tcW w:w="2160" w:type="dxa"/>
            <w:gridSpan w:val="2"/>
          </w:tcPr>
          <w:p w14:paraId="75EB8FE6" w14:textId="461D5931" w:rsidR="004B4147" w:rsidRPr="00AA302A" w:rsidRDefault="007C6898" w:rsidP="004B4147">
            <w:pPr>
              <w:pStyle w:val="Logo"/>
              <w:rPr>
                <w:noProof/>
              </w:rPr>
            </w:pPr>
            <w:r w:rsidRPr="00C56AA3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EF3757B" wp14:editId="4D2D3DF8">
                  <wp:simplePos x="0" y="0"/>
                  <wp:positionH relativeFrom="column">
                    <wp:posOffset>-218757</wp:posOffset>
                  </wp:positionH>
                  <wp:positionV relativeFrom="paragraph">
                    <wp:posOffset>-211773</wp:posOffset>
                  </wp:positionV>
                  <wp:extent cx="1487170" cy="1570355"/>
                  <wp:effectExtent l="0" t="3493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639" r="25619"/>
                          <a:stretch/>
                        </pic:blipFill>
                        <pic:spPr bwMode="auto">
                          <a:xfrm rot="5400000">
                            <a:off x="0" y="0"/>
                            <a:ext cx="1487170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06" w:type="dxa"/>
            <w:gridSpan w:val="4"/>
            <w:tcBorders>
              <w:bottom w:val="single" w:sz="4" w:space="0" w:color="FFFFFF" w:themeColor="background1"/>
            </w:tcBorders>
          </w:tcPr>
          <w:p w14:paraId="68FC5E2B" w14:textId="736B72AC" w:rsidR="004B4147" w:rsidRPr="00AA302A" w:rsidRDefault="007C6898" w:rsidP="004B4147">
            <w:pPr>
              <w:pStyle w:val="Titre"/>
              <w:rPr>
                <w:noProof/>
              </w:rPr>
            </w:pPr>
            <w:r>
              <w:rPr>
                <w:noProof/>
              </w:rPr>
              <w:t>Louis</w:t>
            </w:r>
          </w:p>
          <w:p w14:paraId="34B57BF3" w14:textId="3BC0457B" w:rsidR="004B4147" w:rsidRPr="00AA302A" w:rsidRDefault="007C6898" w:rsidP="00A21AF8">
            <w:pPr>
              <w:pStyle w:val="Sous-titre"/>
              <w:rPr>
                <w:noProof/>
              </w:rPr>
            </w:pPr>
            <w:r>
              <w:rPr>
                <w:noProof/>
              </w:rPr>
              <w:t>DELPLANQUE</w:t>
            </w:r>
          </w:p>
        </w:tc>
      </w:tr>
      <w:tr w:rsidR="00A21AF8" w:rsidRPr="00AA302A" w14:paraId="42D231B1" w14:textId="77777777" w:rsidTr="007C6898">
        <w:tc>
          <w:tcPr>
            <w:tcW w:w="2160" w:type="dxa"/>
            <w:gridSpan w:val="2"/>
          </w:tcPr>
          <w:p w14:paraId="709AA936" w14:textId="77777777" w:rsidR="00A21AF8" w:rsidRPr="00AA302A" w:rsidRDefault="00A21AF8" w:rsidP="000161E1">
            <w:pPr>
              <w:rPr>
                <w:noProof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FFFFFF" w:themeColor="background1"/>
            </w:tcBorders>
          </w:tcPr>
          <w:p w14:paraId="785A7F4A" w14:textId="262D33B3" w:rsidR="00A21AF8" w:rsidRPr="00AA302A" w:rsidRDefault="007C6898" w:rsidP="00A21AF8">
            <w:pPr>
              <w:pStyle w:val="Intitulduposte"/>
              <w:rPr>
                <w:noProof/>
              </w:rPr>
            </w:pPr>
            <w:r>
              <w:rPr>
                <w:noProof/>
              </w:rPr>
              <w:t>Etudiant en commerce</w:t>
            </w:r>
          </w:p>
        </w:tc>
      </w:tr>
      <w:tr w:rsidR="007772B1" w:rsidRPr="00AA302A" w14:paraId="46AEE136" w14:textId="77777777" w:rsidTr="007C6898">
        <w:trPr>
          <w:trHeight w:val="720"/>
        </w:trPr>
        <w:tc>
          <w:tcPr>
            <w:tcW w:w="2160" w:type="dxa"/>
            <w:gridSpan w:val="2"/>
          </w:tcPr>
          <w:p w14:paraId="14C93E3A" w14:textId="77777777" w:rsidR="007772B1" w:rsidRPr="00AA302A" w:rsidRDefault="007772B1" w:rsidP="00A21AF8">
            <w:pPr>
              <w:rPr>
                <w:noProof/>
              </w:rPr>
            </w:pPr>
          </w:p>
        </w:tc>
        <w:tc>
          <w:tcPr>
            <w:tcW w:w="8306" w:type="dxa"/>
            <w:gridSpan w:val="4"/>
          </w:tcPr>
          <w:p w14:paraId="0764F244" w14:textId="77777777" w:rsidR="007772B1" w:rsidRPr="00AA302A" w:rsidRDefault="007772B1" w:rsidP="00A21AF8">
            <w:pPr>
              <w:pStyle w:val="Intitulduposte"/>
              <w:rPr>
                <w:noProof/>
              </w:rPr>
            </w:pPr>
          </w:p>
        </w:tc>
      </w:tr>
      <w:tr w:rsidR="007C6898" w:rsidRPr="00AA302A" w14:paraId="5354FFD3" w14:textId="77777777" w:rsidTr="007C6898">
        <w:tc>
          <w:tcPr>
            <w:tcW w:w="540" w:type="dxa"/>
            <w:vAlign w:val="center"/>
          </w:tcPr>
          <w:p w14:paraId="3E02AB89" w14:textId="77777777" w:rsidR="007C6898" w:rsidRPr="00AA302A" w:rsidRDefault="007C6898" w:rsidP="007C6898">
            <w:pPr>
              <w:pStyle w:val="Contact"/>
              <w:rPr>
                <w:noProof/>
              </w:rPr>
            </w:pPr>
            <w:r w:rsidRPr="00AA302A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3619CB66" wp14:editId="169CDD40">
                      <wp:extent cx="213066" cy="213066"/>
                      <wp:effectExtent l="0" t="0" r="0" b="0"/>
                      <wp:docPr id="131" name="Groupe 131" descr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sme 28" descr="Icône de télé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6BFD59" id="Groupe 131" o:spid="_x0000_s1026" alt="Icône de télé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sme 28" o:spid="_x0000_s1028" type="#_x0000_t75" alt="Icône de télé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ône de télé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3" w:type="dxa"/>
            <w:gridSpan w:val="2"/>
            <w:vAlign w:val="center"/>
          </w:tcPr>
          <w:p w14:paraId="077B7539" w14:textId="68FA7A49" w:rsidR="007C6898" w:rsidRPr="00AA302A" w:rsidRDefault="007C6898" w:rsidP="007C6898">
            <w:pPr>
              <w:pStyle w:val="Contact"/>
              <w:rPr>
                <w:noProof/>
              </w:rPr>
            </w:pPr>
            <w:r w:rsidRPr="00C56AA3">
              <w:rPr>
                <w:noProof/>
                <w:lang w:val="en-US"/>
              </w:rPr>
              <w:t>07/85/72/66/28</w:t>
            </w:r>
          </w:p>
        </w:tc>
        <w:tc>
          <w:tcPr>
            <w:tcW w:w="414" w:type="dxa"/>
          </w:tcPr>
          <w:p w14:paraId="264CC601" w14:textId="77777777" w:rsidR="007C6898" w:rsidRPr="00AA302A" w:rsidRDefault="007C6898" w:rsidP="007C6898">
            <w:pPr>
              <w:rPr>
                <w:noProof/>
              </w:rPr>
            </w:pPr>
          </w:p>
        </w:tc>
        <w:tc>
          <w:tcPr>
            <w:tcW w:w="6219" w:type="dxa"/>
            <w:gridSpan w:val="2"/>
            <w:vMerge w:val="restart"/>
          </w:tcPr>
          <w:sdt>
            <w:sdtPr>
              <w:rPr>
                <w:noProof/>
              </w:rPr>
              <w:id w:val="1958058710"/>
              <w:placeholder>
                <w:docPart w:val="077F605128654148BDF7060DE32C8268"/>
              </w:placeholder>
              <w:temporary/>
              <w:showingPlcHdr/>
              <w15:appearance w15:val="hidden"/>
            </w:sdtPr>
            <w:sdtEndPr/>
            <w:sdtContent>
              <w:p w14:paraId="6A54D3FA" w14:textId="77777777" w:rsidR="007C6898" w:rsidRPr="00AA302A" w:rsidRDefault="007C6898" w:rsidP="007C6898">
                <w:pPr>
                  <w:pStyle w:val="Titre1"/>
                  <w:rPr>
                    <w:noProof/>
                  </w:rPr>
                </w:pPr>
                <w:r w:rsidRPr="00AA302A">
                  <w:rPr>
                    <w:noProof/>
                    <w:lang w:bidi="fr-FR"/>
                  </w:rPr>
                  <w:t>INFORMATIONS PERSONNELLES</w:t>
                </w:r>
              </w:p>
            </w:sdtContent>
          </w:sdt>
        </w:tc>
      </w:tr>
      <w:tr w:rsidR="007C6898" w:rsidRPr="00AA302A" w14:paraId="56DAA90B" w14:textId="77777777" w:rsidTr="007C6898">
        <w:tc>
          <w:tcPr>
            <w:tcW w:w="540" w:type="dxa"/>
            <w:vAlign w:val="center"/>
          </w:tcPr>
          <w:p w14:paraId="7EE731F7" w14:textId="77777777" w:rsidR="007C6898" w:rsidRPr="00AA302A" w:rsidRDefault="007C6898" w:rsidP="007C6898">
            <w:pPr>
              <w:pStyle w:val="Contact"/>
              <w:rPr>
                <w:noProof/>
              </w:rPr>
            </w:pPr>
            <w:r w:rsidRPr="00AA302A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1AE0A7E2" wp14:editId="37955574">
                      <wp:extent cx="213066" cy="213066"/>
                      <wp:effectExtent l="0" t="0" r="0" b="0"/>
                      <wp:docPr id="137" name="Groupe 137" descr="Icône de courri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 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sme 30" descr="Icône de courri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48BAFE" id="Groupe 137" o:spid="_x0000_s1026" alt="Icône de courrier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">
                      <v:rect id="Rectangle 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sme 30" o:spid="_x0000_s1028" type="#_x0000_t75" alt="Icône de courrier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ône de courri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3" w:type="dxa"/>
            <w:gridSpan w:val="2"/>
            <w:vAlign w:val="center"/>
          </w:tcPr>
          <w:p w14:paraId="0674DBA7" w14:textId="5B3CF2A9" w:rsidR="007C6898" w:rsidRPr="00AA302A" w:rsidRDefault="007C6898" w:rsidP="007C6898">
            <w:pPr>
              <w:pStyle w:val="Contact"/>
              <w:rPr>
                <w:noProof/>
              </w:rPr>
            </w:pPr>
            <w:r w:rsidRPr="00C56AA3">
              <w:rPr>
                <w:noProof/>
                <w:lang w:val="en-US"/>
              </w:rPr>
              <w:t>Loudel.ld25@gmail.com</w:t>
            </w:r>
          </w:p>
        </w:tc>
        <w:tc>
          <w:tcPr>
            <w:tcW w:w="414" w:type="dxa"/>
          </w:tcPr>
          <w:p w14:paraId="4C1B4027" w14:textId="77777777" w:rsidR="007C6898" w:rsidRPr="00AA302A" w:rsidRDefault="007C6898" w:rsidP="007C6898">
            <w:pPr>
              <w:rPr>
                <w:noProof/>
              </w:rPr>
            </w:pPr>
          </w:p>
        </w:tc>
        <w:tc>
          <w:tcPr>
            <w:tcW w:w="6219" w:type="dxa"/>
            <w:gridSpan w:val="2"/>
            <w:vMerge/>
          </w:tcPr>
          <w:p w14:paraId="4C78F1A2" w14:textId="77777777" w:rsidR="007C6898" w:rsidRPr="00AA302A" w:rsidRDefault="007C6898" w:rsidP="007C6898">
            <w:pPr>
              <w:rPr>
                <w:noProof/>
              </w:rPr>
            </w:pPr>
          </w:p>
        </w:tc>
      </w:tr>
      <w:tr w:rsidR="007C6898" w:rsidRPr="00AA302A" w14:paraId="4E3C44F4" w14:textId="77777777" w:rsidTr="007C6898">
        <w:trPr>
          <w:trHeight w:val="432"/>
        </w:trPr>
        <w:tc>
          <w:tcPr>
            <w:tcW w:w="540" w:type="dxa"/>
            <w:vAlign w:val="center"/>
          </w:tcPr>
          <w:p w14:paraId="1D93F8FE" w14:textId="77777777" w:rsidR="007C6898" w:rsidRPr="00AA302A" w:rsidRDefault="007C6898" w:rsidP="007C6898">
            <w:pPr>
              <w:pStyle w:val="Contact"/>
              <w:rPr>
                <w:noProof/>
              </w:rPr>
            </w:pPr>
            <w:r w:rsidRPr="00AA302A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76FC2080" wp14:editId="4177B4C7">
                      <wp:extent cx="213066" cy="213066"/>
                      <wp:effectExtent l="0" t="0" r="0" b="0"/>
                      <wp:docPr id="140" name="Groupe 140" descr="Icône Emplac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sme 29" descr="Icône Emplac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C228FF" id="Groupe 140" o:spid="_x0000_s1026" alt="Icône Emplacement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sme 29" o:spid="_x0000_s1028" type="#_x0000_t75" alt="Icône Emplacement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ône Emplacemen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3" w:type="dxa"/>
            <w:gridSpan w:val="2"/>
            <w:vAlign w:val="center"/>
          </w:tcPr>
          <w:p w14:paraId="523D296F" w14:textId="77777777" w:rsidR="007C6898" w:rsidRPr="004A0389" w:rsidRDefault="007C6898" w:rsidP="007C6898">
            <w:pPr>
              <w:pStyle w:val="Contact"/>
              <w:rPr>
                <w:noProof/>
              </w:rPr>
            </w:pPr>
            <w:r w:rsidRPr="004A0389">
              <w:rPr>
                <w:noProof/>
              </w:rPr>
              <w:t xml:space="preserve">1006 rue de la Poissonnerie </w:t>
            </w:r>
          </w:p>
          <w:p w14:paraId="50C3F4A0" w14:textId="0F6B661D" w:rsidR="007C6898" w:rsidRPr="00AA302A" w:rsidRDefault="007C6898" w:rsidP="007C6898">
            <w:pPr>
              <w:pStyle w:val="Contact"/>
              <w:rPr>
                <w:noProof/>
              </w:rPr>
            </w:pPr>
            <w:r w:rsidRPr="004A0389">
              <w:rPr>
                <w:noProof/>
              </w:rPr>
              <w:t xml:space="preserve">59235 à Bersée </w:t>
            </w:r>
          </w:p>
        </w:tc>
        <w:tc>
          <w:tcPr>
            <w:tcW w:w="414" w:type="dxa"/>
          </w:tcPr>
          <w:p w14:paraId="088C7B7D" w14:textId="77777777" w:rsidR="007C6898" w:rsidRPr="00AA302A" w:rsidRDefault="007C6898" w:rsidP="007C6898">
            <w:pPr>
              <w:rPr>
                <w:noProof/>
              </w:rPr>
            </w:pPr>
          </w:p>
        </w:tc>
        <w:tc>
          <w:tcPr>
            <w:tcW w:w="349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06A2A54" w14:textId="60D7EC78" w:rsidR="007C6898" w:rsidRPr="007C6898" w:rsidRDefault="007C6898" w:rsidP="007C6898">
            <w:pPr>
              <w:pStyle w:val="Introduction"/>
              <w:rPr>
                <w:noProof/>
                <w:sz w:val="24"/>
                <w:szCs w:val="24"/>
              </w:rPr>
            </w:pPr>
            <w:r w:rsidRPr="007C6898">
              <w:rPr>
                <w:noProof/>
                <w:sz w:val="24"/>
                <w:szCs w:val="24"/>
              </w:rPr>
              <w:t>Je suis un étudiant travailleur et volontaire. D</w:t>
            </w:r>
            <w:r w:rsidR="00F4254A">
              <w:rPr>
                <w:noProof/>
                <w:sz w:val="24"/>
                <w:szCs w:val="24"/>
              </w:rPr>
              <w:t>urant mon temps libre</w:t>
            </w:r>
            <w:r w:rsidRPr="007C6898">
              <w:rPr>
                <w:noProof/>
                <w:sz w:val="24"/>
                <w:szCs w:val="24"/>
              </w:rPr>
              <w:t>, j’aime faire du sport et visiter des musées d’œuvres des impressionistes. Je fais de l’athl</w:t>
            </w:r>
            <w:r w:rsidR="00F4254A">
              <w:rPr>
                <w:noProof/>
                <w:sz w:val="24"/>
                <w:szCs w:val="24"/>
              </w:rPr>
              <w:t>é</w:t>
            </w:r>
            <w:r w:rsidRPr="007C6898">
              <w:rPr>
                <w:noProof/>
                <w:sz w:val="24"/>
                <w:szCs w:val="24"/>
              </w:rPr>
              <w:t xml:space="preserve">tisme depuis 5 ans. </w:t>
            </w:r>
          </w:p>
        </w:tc>
        <w:tc>
          <w:tcPr>
            <w:tcW w:w="2726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E689AB" w14:textId="6750347D" w:rsidR="007C6898" w:rsidRPr="007C6898" w:rsidRDefault="007C6898" w:rsidP="007C6898">
            <w:pPr>
              <w:rPr>
                <w:i/>
                <w:noProof/>
                <w:color w:val="1D3251" w:themeColor="accent5" w:themeShade="40"/>
                <w:sz w:val="24"/>
                <w:szCs w:val="24"/>
              </w:rPr>
            </w:pPr>
            <w:r w:rsidRPr="007C6898">
              <w:rPr>
                <w:i/>
                <w:noProof/>
                <w:color w:val="1D3251" w:themeColor="accent5" w:themeShade="40"/>
                <w:sz w:val="24"/>
                <w:szCs w:val="24"/>
              </w:rPr>
              <w:t>J’adore aussi voyager. J’ai visité plusieurs pays en Europe mais aussi les Etats-Unis et la Thaïlande.</w:t>
            </w:r>
            <w:r w:rsidR="0076186C">
              <w:rPr>
                <w:i/>
                <w:noProof/>
                <w:color w:val="1D3251" w:themeColor="accent5" w:themeShade="40"/>
                <w:sz w:val="24"/>
                <w:szCs w:val="24"/>
              </w:rPr>
              <w:t xml:space="preserve"> </w:t>
            </w:r>
          </w:p>
        </w:tc>
      </w:tr>
      <w:tr w:rsidR="00CD2FD2" w:rsidRPr="00AA302A" w14:paraId="68B9D4B8" w14:textId="77777777" w:rsidTr="007C6898">
        <w:tc>
          <w:tcPr>
            <w:tcW w:w="540" w:type="dxa"/>
            <w:vAlign w:val="center"/>
          </w:tcPr>
          <w:p w14:paraId="792E2AB1" w14:textId="594E3888" w:rsidR="00CD2FD2" w:rsidRPr="00AA302A" w:rsidRDefault="00CD2FD2" w:rsidP="00CD2FD2">
            <w:pPr>
              <w:pStyle w:val="Contact"/>
              <w:rPr>
                <w:noProof/>
              </w:rPr>
            </w:pPr>
          </w:p>
        </w:tc>
        <w:tc>
          <w:tcPr>
            <w:tcW w:w="3293" w:type="dxa"/>
            <w:gridSpan w:val="2"/>
            <w:vAlign w:val="center"/>
          </w:tcPr>
          <w:p w14:paraId="7B28B146" w14:textId="156D582D" w:rsidR="00CD2FD2" w:rsidRPr="00AA302A" w:rsidRDefault="00CD2FD2" w:rsidP="00CD2FD2">
            <w:pPr>
              <w:pStyle w:val="Contact"/>
              <w:rPr>
                <w:noProof/>
              </w:rPr>
            </w:pPr>
          </w:p>
        </w:tc>
        <w:tc>
          <w:tcPr>
            <w:tcW w:w="414" w:type="dxa"/>
          </w:tcPr>
          <w:p w14:paraId="6325B6B3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3493" w:type="dxa"/>
            <w:vMerge/>
            <w:tcBorders>
              <w:bottom w:val="single" w:sz="4" w:space="0" w:color="D9D9D9" w:themeColor="background1" w:themeShade="D9"/>
            </w:tcBorders>
          </w:tcPr>
          <w:p w14:paraId="38DEDD00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2726" w:type="dxa"/>
            <w:vMerge/>
            <w:tcBorders>
              <w:bottom w:val="single" w:sz="4" w:space="0" w:color="D9D9D9" w:themeColor="background1" w:themeShade="D9"/>
            </w:tcBorders>
          </w:tcPr>
          <w:p w14:paraId="58D11906" w14:textId="77777777" w:rsidR="00CD2FD2" w:rsidRPr="00AA302A" w:rsidRDefault="00CD2FD2" w:rsidP="00CD2FD2">
            <w:pPr>
              <w:rPr>
                <w:noProof/>
              </w:rPr>
            </w:pPr>
          </w:p>
        </w:tc>
      </w:tr>
      <w:tr w:rsidR="00CD2FD2" w:rsidRPr="00AA302A" w14:paraId="1E52E51E" w14:textId="77777777" w:rsidTr="007C6898">
        <w:tc>
          <w:tcPr>
            <w:tcW w:w="540" w:type="dxa"/>
            <w:vAlign w:val="center"/>
          </w:tcPr>
          <w:p w14:paraId="3C227302" w14:textId="28DB9605" w:rsidR="00CD2FD2" w:rsidRPr="00AA302A" w:rsidRDefault="00CD2FD2" w:rsidP="00CD2FD2">
            <w:pPr>
              <w:pStyle w:val="Contact"/>
              <w:rPr>
                <w:noProof/>
              </w:rPr>
            </w:pPr>
          </w:p>
        </w:tc>
        <w:tc>
          <w:tcPr>
            <w:tcW w:w="3293" w:type="dxa"/>
            <w:gridSpan w:val="2"/>
            <w:vAlign w:val="center"/>
          </w:tcPr>
          <w:p w14:paraId="10A2D73D" w14:textId="6F0687EE" w:rsidR="00CD2FD2" w:rsidRPr="00AA302A" w:rsidRDefault="00CD2FD2" w:rsidP="00CD2FD2">
            <w:pPr>
              <w:pStyle w:val="Contact"/>
              <w:rPr>
                <w:noProof/>
              </w:rPr>
            </w:pPr>
          </w:p>
        </w:tc>
        <w:tc>
          <w:tcPr>
            <w:tcW w:w="414" w:type="dxa"/>
          </w:tcPr>
          <w:p w14:paraId="52280BE3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3493" w:type="dxa"/>
            <w:vMerge/>
            <w:tcBorders>
              <w:bottom w:val="single" w:sz="4" w:space="0" w:color="D9D9D9" w:themeColor="background1" w:themeShade="D9"/>
            </w:tcBorders>
          </w:tcPr>
          <w:p w14:paraId="655CDD4D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2726" w:type="dxa"/>
            <w:vMerge/>
            <w:tcBorders>
              <w:bottom w:val="single" w:sz="4" w:space="0" w:color="D9D9D9" w:themeColor="background1" w:themeShade="D9"/>
            </w:tcBorders>
          </w:tcPr>
          <w:p w14:paraId="36A2CB02" w14:textId="77777777" w:rsidR="00CD2FD2" w:rsidRPr="00AA302A" w:rsidRDefault="00CD2FD2" w:rsidP="00CD2FD2">
            <w:pPr>
              <w:rPr>
                <w:noProof/>
              </w:rPr>
            </w:pPr>
          </w:p>
        </w:tc>
      </w:tr>
      <w:tr w:rsidR="00CD2FD2" w:rsidRPr="00AA302A" w14:paraId="6D9612AE" w14:textId="77777777" w:rsidTr="007C6898">
        <w:tc>
          <w:tcPr>
            <w:tcW w:w="540" w:type="dxa"/>
            <w:vAlign w:val="center"/>
          </w:tcPr>
          <w:p w14:paraId="6D2C7E1F" w14:textId="0B1704C7" w:rsidR="00CD2FD2" w:rsidRPr="00AA302A" w:rsidRDefault="00CD2FD2" w:rsidP="00CD2FD2">
            <w:pPr>
              <w:pStyle w:val="Contact"/>
              <w:rPr>
                <w:noProof/>
              </w:rPr>
            </w:pPr>
          </w:p>
        </w:tc>
        <w:tc>
          <w:tcPr>
            <w:tcW w:w="3293" w:type="dxa"/>
            <w:gridSpan w:val="2"/>
            <w:vAlign w:val="center"/>
          </w:tcPr>
          <w:p w14:paraId="5EEF5D60" w14:textId="0EA25F1E" w:rsidR="00CD2FD2" w:rsidRPr="00AA302A" w:rsidRDefault="00CD2FD2" w:rsidP="00CD2FD2">
            <w:pPr>
              <w:pStyle w:val="Contact"/>
              <w:rPr>
                <w:noProof/>
              </w:rPr>
            </w:pPr>
          </w:p>
        </w:tc>
        <w:tc>
          <w:tcPr>
            <w:tcW w:w="414" w:type="dxa"/>
          </w:tcPr>
          <w:p w14:paraId="1FDE1E4B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3493" w:type="dxa"/>
            <w:vMerge/>
            <w:tcBorders>
              <w:bottom w:val="single" w:sz="4" w:space="0" w:color="D9D9D9" w:themeColor="background1" w:themeShade="D9"/>
            </w:tcBorders>
          </w:tcPr>
          <w:p w14:paraId="273CE4BC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2726" w:type="dxa"/>
            <w:vMerge/>
            <w:tcBorders>
              <w:bottom w:val="single" w:sz="4" w:space="0" w:color="D9D9D9" w:themeColor="background1" w:themeShade="D9"/>
            </w:tcBorders>
          </w:tcPr>
          <w:p w14:paraId="661FD0B1" w14:textId="77777777" w:rsidR="00CD2FD2" w:rsidRPr="00AA302A" w:rsidRDefault="00CD2FD2" w:rsidP="00CD2FD2">
            <w:pPr>
              <w:rPr>
                <w:noProof/>
              </w:rPr>
            </w:pPr>
          </w:p>
        </w:tc>
      </w:tr>
      <w:tr w:rsidR="00CD2FD2" w:rsidRPr="00AA302A" w14:paraId="2D708268" w14:textId="77777777" w:rsidTr="007C6898">
        <w:trPr>
          <w:trHeight w:val="720"/>
        </w:trPr>
        <w:tc>
          <w:tcPr>
            <w:tcW w:w="3833" w:type="dxa"/>
            <w:gridSpan w:val="3"/>
          </w:tcPr>
          <w:p w14:paraId="31578B22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414" w:type="dxa"/>
          </w:tcPr>
          <w:p w14:paraId="06815CD0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3493" w:type="dxa"/>
            <w:vMerge/>
            <w:tcBorders>
              <w:bottom w:val="single" w:sz="4" w:space="0" w:color="D9D9D9" w:themeColor="background1" w:themeShade="D9"/>
            </w:tcBorders>
          </w:tcPr>
          <w:p w14:paraId="2BD259A7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2726" w:type="dxa"/>
            <w:vMerge/>
            <w:tcBorders>
              <w:bottom w:val="single" w:sz="4" w:space="0" w:color="D9D9D9" w:themeColor="background1" w:themeShade="D9"/>
            </w:tcBorders>
          </w:tcPr>
          <w:p w14:paraId="3FC61716" w14:textId="77777777" w:rsidR="00CD2FD2" w:rsidRPr="00AA302A" w:rsidRDefault="00CD2FD2" w:rsidP="00CD2FD2">
            <w:pPr>
              <w:rPr>
                <w:noProof/>
              </w:rPr>
            </w:pPr>
          </w:p>
        </w:tc>
      </w:tr>
      <w:tr w:rsidR="00CD2FD2" w:rsidRPr="00AA302A" w14:paraId="2349233C" w14:textId="77777777" w:rsidTr="007C6898">
        <w:trPr>
          <w:trHeight w:val="288"/>
        </w:trPr>
        <w:tc>
          <w:tcPr>
            <w:tcW w:w="3833" w:type="dxa"/>
            <w:gridSpan w:val="3"/>
          </w:tcPr>
          <w:p w14:paraId="50479A56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414" w:type="dxa"/>
          </w:tcPr>
          <w:p w14:paraId="65F8A4D0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3493" w:type="dxa"/>
            <w:tcBorders>
              <w:top w:val="single" w:sz="4" w:space="0" w:color="D9D9D9" w:themeColor="background1" w:themeShade="D9"/>
            </w:tcBorders>
          </w:tcPr>
          <w:p w14:paraId="0ED7BC06" w14:textId="77777777" w:rsidR="00CD2FD2" w:rsidRPr="00AA302A" w:rsidRDefault="00CD2FD2" w:rsidP="00CD2FD2">
            <w:pPr>
              <w:rPr>
                <w:noProof/>
              </w:rPr>
            </w:pPr>
          </w:p>
        </w:tc>
        <w:tc>
          <w:tcPr>
            <w:tcW w:w="2726" w:type="dxa"/>
            <w:tcBorders>
              <w:top w:val="single" w:sz="4" w:space="0" w:color="D9D9D9" w:themeColor="background1" w:themeShade="D9"/>
            </w:tcBorders>
          </w:tcPr>
          <w:p w14:paraId="0554DA58" w14:textId="77777777" w:rsidR="00CD2FD2" w:rsidRPr="00AA302A" w:rsidRDefault="00CD2FD2" w:rsidP="00CD2FD2">
            <w:pPr>
              <w:rPr>
                <w:noProof/>
              </w:rPr>
            </w:pPr>
          </w:p>
        </w:tc>
      </w:tr>
      <w:tr w:rsidR="00144072" w:rsidRPr="00AA302A" w14:paraId="4151B258" w14:textId="77777777" w:rsidTr="007C6898">
        <w:tc>
          <w:tcPr>
            <w:tcW w:w="3833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noProof/>
              </w:rPr>
              <w:id w:val="-2037806220"/>
              <w:placeholder>
                <w:docPart w:val="DD5A1BE5D0084F24AC0ECFF72C053E04"/>
              </w:placeholder>
              <w:temporary/>
              <w:showingPlcHdr/>
              <w15:appearance w15:val="hidden"/>
            </w:sdtPr>
            <w:sdtEndPr/>
            <w:sdtContent>
              <w:p w14:paraId="47D9704A" w14:textId="77777777" w:rsidR="00144072" w:rsidRPr="00AA302A" w:rsidRDefault="00144072" w:rsidP="00144072">
                <w:pPr>
                  <w:pStyle w:val="Titre1"/>
                  <w:rPr>
                    <w:noProof/>
                  </w:rPr>
                </w:pPr>
                <w:r w:rsidRPr="00AA302A">
                  <w:rPr>
                    <w:noProof/>
                    <w:lang w:bidi="fr-FR"/>
                  </w:rPr>
                  <w:t>Compétences</w:t>
                </w:r>
              </w:p>
            </w:sdtContent>
          </w:sdt>
          <w:p w14:paraId="7BB5A943" w14:textId="77777777" w:rsidR="00144072" w:rsidRPr="00AA302A" w:rsidRDefault="00144072" w:rsidP="00144072">
            <w:pPr>
              <w:rPr>
                <w:noProof/>
              </w:rPr>
            </w:pPr>
            <w:r w:rsidRPr="00AA302A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43FF8AB7" wp14:editId="24D8456C">
                      <wp:extent cx="2152098" cy="1177012"/>
                      <wp:effectExtent l="0" t="0" r="635" b="0"/>
                      <wp:docPr id="153" name="Groupe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177012"/>
                                <a:chOff x="0" y="0"/>
                                <a:chExt cx="2152098" cy="1177012"/>
                              </a:xfrm>
                            </wpg:grpSpPr>
                            <wpg:grpSp>
                              <wpg:cNvPr id="16" name="Groupe 16" descr="Compétence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Zone de texte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C22D9A" w14:textId="721352C8" w:rsidR="00144072" w:rsidRPr="008E2197" w:rsidRDefault="007C6898" w:rsidP="007C6898">
                                      <w:pPr>
                                        <w:pStyle w:val="Comptence"/>
                                      </w:pPr>
                                      <w:r>
                                        <w:t>Anglais niveau B2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 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Flèche : Pentagone 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Zone de texte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14510FC" w14:textId="77777777" w:rsidR="00144072" w:rsidRDefault="00763D15" w:rsidP="008E2197">
                                      <w:pPr>
                                        <w:pStyle w:val="Scoredecomptenc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fr-FR"/>
                                            </w:rPr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e 24" descr="Compétence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18"/>
                                  <a:ext cx="2152098" cy="319969"/>
                                  <a:chOff x="502195" y="5339356"/>
                                  <a:chExt cx="2152098" cy="319969"/>
                                </a:xfrm>
                              </wpg:grpSpPr>
                              <wps:wsp>
                                <wps:cNvPr id="41" name="Zone de texte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98BDB04" w14:textId="547261F3" w:rsidR="008E2197" w:rsidRDefault="007C6898" w:rsidP="008E2197">
                                      <w:pPr>
                                        <w:pStyle w:val="Comptence"/>
                                      </w:pPr>
                                      <w:r>
                                        <w:t>Espagnol Niveau B</w:t>
                                      </w:r>
                                      <w:r w:rsidR="00E76D9C">
                                        <w:t>2</w:t>
                                      </w:r>
                                    </w:p>
                                    <w:p w14:paraId="055E24E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 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Flèche : Pentagone 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356"/>
                                    <a:ext cx="1681345" cy="16329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Zone de texte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15" y="5339434"/>
                                    <a:ext cx="1009326" cy="142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60B21F" w14:textId="10F76793" w:rsidR="00144072" w:rsidRDefault="00E76D9C" w:rsidP="008E2197">
                                      <w:pPr>
                                        <w:pStyle w:val="Scoredecomptenc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7C6898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e 25" descr="Compétence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Zone de texte 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571579B" w14:textId="3E9DA9D6" w:rsidR="008E2197" w:rsidRDefault="007C6898" w:rsidP="008E2197">
                                      <w:pPr>
                                        <w:pStyle w:val="Comptence"/>
                                      </w:pPr>
                                      <w:r>
                                        <w:t xml:space="preserve">Pack office </w:t>
                                      </w:r>
                                    </w:p>
                                    <w:p w14:paraId="283ABE9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 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Flèche : Pentagone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Zone de texte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3A552F" w14:textId="0DBEC0F6" w:rsidR="008E2197" w:rsidRDefault="007C6898" w:rsidP="008E2197">
                                      <w:pPr>
                                        <w:pStyle w:val="Scoredecomptenc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43E2E13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F8AB7" id="Groupe 153" o:spid="_x0000_s1026" alt="&quot;&quot;" style="width:169.45pt;height:92.7pt;mso-position-horizontal-relative:char;mso-position-vertical-relative:line" coordsize="21520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">
                      <v:group id="Groupe 16" o:spid="_x0000_s1027" alt="Compétence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55C22D9A" w14:textId="721352C8" w:rsidR="00144072" w:rsidRPr="008E2197" w:rsidRDefault="007C6898" w:rsidP="007C6898">
                                <w:pPr>
                                  <w:pStyle w:val="Comptence"/>
                                </w:pPr>
                                <w:r>
                                  <w:t>Anglais niveau B2</w:t>
                                </w:r>
                              </w:p>
                            </w:txbxContent>
                          </v:textbox>
                        </v:shape>
                        <v:rect id="Rectangle 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Flèche : Pentagone 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Zone de texte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114510FC" w14:textId="77777777" w:rsidR="00144072" w:rsidRDefault="00FF7C70" w:rsidP="008E2197">
                                <w:pPr>
                                  <w:pStyle w:val="Scoredecomptenc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fr-FR"/>
                                      </w:rPr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e 24" o:spid="_x0000_s1032" alt="Compétence" style="position:absolute;top:4284;width:21520;height:3199" coordorigin="5021,53393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Zone de texte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98BDB04" w14:textId="547261F3" w:rsidR="008E2197" w:rsidRDefault="007C6898" w:rsidP="008E2197">
                                <w:pPr>
                                  <w:pStyle w:val="Comptence"/>
                                </w:pPr>
                                <w:r>
                                  <w:t>Espagnol Niveau B</w:t>
                                </w:r>
                                <w:r w:rsidR="00E76D9C">
                                  <w:t>2</w:t>
                                </w:r>
                              </w:p>
                              <w:p w14:paraId="055E24E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 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Flèche : Pentagone 43" o:spid="_x0000_s1035" type="#_x0000_t15" style="position:absolute;left:5021;top:53393;width:1681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" adj="20551" fillcolor="#1d3251 [3204]" stroked="f" strokeweight="1pt"/>
                        <v:shape id="Zone de texte 117" o:spid="_x0000_s1036" type="#_x0000_t202" style="position:absolute;left:11742;top:53394;width:1009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2460B21F" w14:textId="10F76793" w:rsidR="00144072" w:rsidRDefault="00E76D9C" w:rsidP="008E2197">
                                <w:pPr>
                                  <w:pStyle w:val="Scoredecomptenc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7C6898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e 25" o:spid="_x0000_s1037" alt="Compétence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Zone de texte 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571579B" w14:textId="3E9DA9D6" w:rsidR="008E2197" w:rsidRDefault="007C6898" w:rsidP="008E2197">
                                <w:pPr>
                                  <w:pStyle w:val="Comptence"/>
                                </w:pPr>
                                <w:r>
                                  <w:t xml:space="preserve">Pack office </w:t>
                                </w:r>
                              </w:p>
                              <w:p w14:paraId="283ABE9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 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Flèche : Pentagone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Zone de texte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673A552F" w14:textId="0DBEC0F6" w:rsidR="008E2197" w:rsidRDefault="007C6898" w:rsidP="008E2197">
                                <w:pPr>
                                  <w:pStyle w:val="Scoredecomptenc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43E2E13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noProof/>
              </w:rPr>
              <w:id w:val="434569950"/>
              <w:placeholder>
                <w:docPart w:val="9E7AC2E74C7744B697299827E041DD09"/>
              </w:placeholder>
              <w:temporary/>
              <w:showingPlcHdr/>
              <w15:appearance w15:val="hidden"/>
            </w:sdtPr>
            <w:sdtEndPr/>
            <w:sdtContent>
              <w:p w14:paraId="032B5C24" w14:textId="77777777" w:rsidR="008E2197" w:rsidRPr="00AA302A" w:rsidRDefault="008E2197" w:rsidP="008E2197">
                <w:pPr>
                  <w:pStyle w:val="Titre1"/>
                  <w:rPr>
                    <w:noProof/>
                  </w:rPr>
                </w:pPr>
                <w:r w:rsidRPr="00AA302A">
                  <w:rPr>
                    <w:noProof/>
                    <w:lang w:bidi="fr-FR"/>
                  </w:rPr>
                  <w:t>Formation</w:t>
                </w:r>
              </w:p>
            </w:sdtContent>
          </w:sdt>
          <w:p w14:paraId="317A7AAA" w14:textId="70493C56" w:rsidR="008E2197" w:rsidRPr="00AA302A" w:rsidRDefault="007C6898" w:rsidP="008E2197">
            <w:pPr>
              <w:pStyle w:val="Titre2"/>
              <w:rPr>
                <w:noProof/>
              </w:rPr>
            </w:pPr>
            <w:r>
              <w:rPr>
                <w:noProof/>
              </w:rPr>
              <w:t xml:space="preserve">Licence 3 </w:t>
            </w:r>
            <w:r w:rsidR="0076186C">
              <w:rPr>
                <w:noProof/>
              </w:rPr>
              <w:t>International Management option Retail</w:t>
            </w:r>
          </w:p>
          <w:p w14:paraId="42C09E55" w14:textId="59C3AD77" w:rsidR="00552F9B" w:rsidRPr="00AA302A" w:rsidRDefault="007C6898" w:rsidP="00552F9B">
            <w:pPr>
              <w:pStyle w:val="Titre4"/>
              <w:rPr>
                <w:noProof/>
              </w:rPr>
            </w:pPr>
            <w:r>
              <w:rPr>
                <w:noProof/>
              </w:rPr>
              <w:t>IAE de Lille</w:t>
            </w:r>
          </w:p>
          <w:p w14:paraId="7286F3CC" w14:textId="50EB2DBA" w:rsidR="00552F9B" w:rsidRPr="00AA302A" w:rsidRDefault="007C6898" w:rsidP="00552F9B">
            <w:pPr>
              <w:rPr>
                <w:noProof/>
              </w:rPr>
            </w:pPr>
            <w:r>
              <w:rPr>
                <w:noProof/>
              </w:rPr>
              <w:t>2020/2021</w:t>
            </w:r>
          </w:p>
          <w:p w14:paraId="3E43DFE8" w14:textId="48F2665F" w:rsidR="00552F9B" w:rsidRPr="00AA302A" w:rsidRDefault="0076186C" w:rsidP="00552F9B">
            <w:pPr>
              <w:pStyle w:val="Titre2"/>
              <w:rPr>
                <w:noProof/>
              </w:rPr>
            </w:pPr>
            <w:r>
              <w:rPr>
                <w:noProof/>
              </w:rPr>
              <w:t>D</w:t>
            </w:r>
            <w:r w:rsidR="007C6898">
              <w:rPr>
                <w:noProof/>
              </w:rPr>
              <w:t>UT TC (techniques de commercialisation)</w:t>
            </w:r>
          </w:p>
          <w:p w14:paraId="4CF1986E" w14:textId="4FF1F590" w:rsidR="00552F9B" w:rsidRPr="00AA302A" w:rsidRDefault="0076186C" w:rsidP="00552F9B">
            <w:pPr>
              <w:pStyle w:val="Titre4"/>
              <w:rPr>
                <w:noProof/>
              </w:rPr>
            </w:pPr>
            <w:r>
              <w:rPr>
                <w:noProof/>
              </w:rPr>
              <w:t>I</w:t>
            </w:r>
            <w:r w:rsidR="007C6898">
              <w:rPr>
                <w:noProof/>
              </w:rPr>
              <w:t>UT de Valenciennes</w:t>
            </w:r>
          </w:p>
          <w:p w14:paraId="6B7182EF" w14:textId="3C703EAF" w:rsidR="00552F9B" w:rsidRPr="00AA302A" w:rsidRDefault="007C6898" w:rsidP="00552F9B">
            <w:pPr>
              <w:rPr>
                <w:noProof/>
              </w:rPr>
            </w:pPr>
            <w:r>
              <w:rPr>
                <w:noProof/>
              </w:rPr>
              <w:t>2018/2020</w:t>
            </w:r>
          </w:p>
          <w:p w14:paraId="7CB8F5E5" w14:textId="108CBDC9" w:rsidR="00552F9B" w:rsidRPr="00AA302A" w:rsidRDefault="007C6898" w:rsidP="00552F9B">
            <w:pPr>
              <w:pStyle w:val="Titre2"/>
              <w:rPr>
                <w:noProof/>
              </w:rPr>
            </w:pPr>
            <w:r>
              <w:rPr>
                <w:noProof/>
              </w:rPr>
              <w:t>Baccalauréat Economiques et Sociales (ES) mention assez-bien</w:t>
            </w:r>
          </w:p>
          <w:p w14:paraId="5EBE41C2" w14:textId="41E225B6" w:rsidR="00552F9B" w:rsidRPr="00AA302A" w:rsidRDefault="007C6898" w:rsidP="00552F9B">
            <w:pPr>
              <w:pStyle w:val="Titre4"/>
              <w:rPr>
                <w:noProof/>
              </w:rPr>
            </w:pPr>
            <w:r>
              <w:rPr>
                <w:noProof/>
              </w:rPr>
              <w:t xml:space="preserve">Lycée Institut de Genech </w:t>
            </w:r>
          </w:p>
          <w:p w14:paraId="43ED9B26" w14:textId="56789516" w:rsidR="00552F9B" w:rsidRPr="00AA302A" w:rsidRDefault="007C6898" w:rsidP="00552F9B">
            <w:pPr>
              <w:rPr>
                <w:noProof/>
              </w:rPr>
            </w:pPr>
            <w:r>
              <w:rPr>
                <w:noProof/>
              </w:rPr>
              <w:t>2015/2018</w:t>
            </w:r>
          </w:p>
        </w:tc>
        <w:tc>
          <w:tcPr>
            <w:tcW w:w="414" w:type="dxa"/>
            <w:tcBorders>
              <w:left w:val="single" w:sz="4" w:space="0" w:color="D9D9D9" w:themeColor="background1" w:themeShade="D9"/>
            </w:tcBorders>
          </w:tcPr>
          <w:p w14:paraId="0D65DB52" w14:textId="77777777" w:rsidR="00144072" w:rsidRPr="00AA302A" w:rsidRDefault="00144072" w:rsidP="00144072">
            <w:pPr>
              <w:pStyle w:val="Titre1"/>
              <w:rPr>
                <w:noProof/>
              </w:rPr>
            </w:pPr>
          </w:p>
        </w:tc>
        <w:tc>
          <w:tcPr>
            <w:tcW w:w="6219" w:type="dxa"/>
            <w:gridSpan w:val="2"/>
          </w:tcPr>
          <w:sdt>
            <w:sdtPr>
              <w:rPr>
                <w:noProof/>
              </w:rPr>
              <w:id w:val="864106690"/>
              <w:placeholder>
                <w:docPart w:val="B27D38FB7FAF4D63B8777E4C93380E5D"/>
              </w:placeholder>
              <w:temporary/>
              <w:showingPlcHdr/>
              <w15:appearance w15:val="hidden"/>
            </w:sdtPr>
            <w:sdtEndPr/>
            <w:sdtContent>
              <w:p w14:paraId="179B9C74" w14:textId="77777777" w:rsidR="00144072" w:rsidRPr="00AA302A" w:rsidRDefault="00144072" w:rsidP="00144072">
                <w:pPr>
                  <w:pStyle w:val="Titre1"/>
                  <w:rPr>
                    <w:noProof/>
                  </w:rPr>
                </w:pPr>
                <w:r w:rsidRPr="00AA302A">
                  <w:rPr>
                    <w:noProof/>
                    <w:lang w:bidi="fr-FR"/>
                  </w:rPr>
                  <w:t>Expérience</w:t>
                </w:r>
              </w:p>
            </w:sdtContent>
          </w:sdt>
          <w:p w14:paraId="47CDC271" w14:textId="1A4BE452" w:rsidR="00552F9B" w:rsidRPr="00AA302A" w:rsidRDefault="007C6898" w:rsidP="00552F9B">
            <w:pPr>
              <w:pStyle w:val="Titre3"/>
              <w:rPr>
                <w:noProof/>
              </w:rPr>
            </w:pPr>
            <w:r>
              <w:rPr>
                <w:noProof/>
              </w:rPr>
              <w:t>Préparateur de commande</w:t>
            </w:r>
          </w:p>
          <w:p w14:paraId="3BA93AA6" w14:textId="3F321420" w:rsidR="004103C0" w:rsidRPr="00AA302A" w:rsidRDefault="007C6898" w:rsidP="004103C0">
            <w:pPr>
              <w:pStyle w:val="Titre5"/>
              <w:rPr>
                <w:noProof/>
              </w:rPr>
            </w:pPr>
            <w:r>
              <w:rPr>
                <w:noProof/>
              </w:rPr>
              <w:t>Chronodrive à Avelin de avril à octobre 2020</w:t>
            </w:r>
          </w:p>
          <w:p w14:paraId="663BC4B9" w14:textId="1F8E7881" w:rsidR="006C2DFF" w:rsidRPr="00AA302A" w:rsidRDefault="007C6898" w:rsidP="00A6425D">
            <w:pPr>
              <w:pStyle w:val="Descriptionduposte"/>
              <w:rPr>
                <w:rStyle w:val="CaractreDescriptionduposte"/>
                <w:noProof/>
              </w:rPr>
            </w:pPr>
            <w:r>
              <w:rPr>
                <w:noProof/>
              </w:rPr>
              <w:t xml:space="preserve">J’étais en charge de préparer les commandes des clients </w:t>
            </w:r>
          </w:p>
          <w:p w14:paraId="44D11C40" w14:textId="533A6109" w:rsidR="00A6425D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 xml:space="preserve">Relation client </w:t>
            </w:r>
          </w:p>
          <w:p w14:paraId="01A97043" w14:textId="6CB3C4E7" w:rsidR="007C6898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Bonne or</w:t>
            </w:r>
            <w:r w:rsidR="00F4254A">
              <w:rPr>
                <w:noProof/>
              </w:rPr>
              <w:t>g</w:t>
            </w:r>
            <w:r>
              <w:rPr>
                <w:noProof/>
              </w:rPr>
              <w:t>a</w:t>
            </w:r>
            <w:r w:rsidR="00F4254A">
              <w:rPr>
                <w:noProof/>
              </w:rPr>
              <w:t>n</w:t>
            </w:r>
            <w:r>
              <w:rPr>
                <w:noProof/>
              </w:rPr>
              <w:t xml:space="preserve">isation </w:t>
            </w:r>
          </w:p>
          <w:p w14:paraId="247B634E" w14:textId="6FCBE486" w:rsidR="007C6898" w:rsidRPr="00AA302A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Gestion des stocks et DLC</w:t>
            </w:r>
          </w:p>
          <w:p w14:paraId="25359260" w14:textId="216E910D" w:rsidR="00A6425D" w:rsidRPr="00AA302A" w:rsidRDefault="007C6898" w:rsidP="00A6425D">
            <w:pPr>
              <w:pStyle w:val="Titre3"/>
              <w:rPr>
                <w:noProof/>
              </w:rPr>
            </w:pPr>
            <w:r>
              <w:rPr>
                <w:noProof/>
              </w:rPr>
              <w:t>Stage de vente</w:t>
            </w:r>
          </w:p>
          <w:p w14:paraId="133D3F86" w14:textId="29731BEB" w:rsidR="00A6425D" w:rsidRPr="00AA302A" w:rsidRDefault="007C6898" w:rsidP="00A6425D">
            <w:pPr>
              <w:pStyle w:val="Titre5"/>
              <w:rPr>
                <w:noProof/>
              </w:rPr>
            </w:pPr>
            <w:r>
              <w:rPr>
                <w:noProof/>
              </w:rPr>
              <w:t>Boulanger à Faches-Thumesnil pendant 4 semaines en 2019</w:t>
            </w:r>
          </w:p>
          <w:p w14:paraId="2FBAB892" w14:textId="69C5185C" w:rsidR="00A6425D" w:rsidRPr="00AA302A" w:rsidRDefault="007C6898" w:rsidP="00A6425D">
            <w:pPr>
              <w:pStyle w:val="Descriptionduposte"/>
              <w:rPr>
                <w:rStyle w:val="CaractreDescriptionduposte"/>
                <w:noProof/>
              </w:rPr>
            </w:pPr>
            <w:r>
              <w:rPr>
                <w:noProof/>
              </w:rPr>
              <w:t xml:space="preserve">Vendeur dans le rayon électroménager </w:t>
            </w:r>
          </w:p>
          <w:p w14:paraId="5ADDE7AD" w14:textId="34EAAE3F" w:rsidR="00A6425D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 xml:space="preserve">Relation client </w:t>
            </w:r>
          </w:p>
          <w:p w14:paraId="2A2B7B42" w14:textId="5697A80F" w:rsidR="007C6898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Techniques de ventes (Garantie, livraison, arguments de ventes…)</w:t>
            </w:r>
          </w:p>
          <w:p w14:paraId="7C6E7C49" w14:textId="4D5FA3FA" w:rsidR="007C6898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Négociation (SONCAS, PNL…)</w:t>
            </w:r>
          </w:p>
          <w:p w14:paraId="0B39C287" w14:textId="2B68D32E" w:rsidR="007C6898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Gestion des stocks</w:t>
            </w:r>
          </w:p>
          <w:p w14:paraId="6F7A4BC6" w14:textId="43248264" w:rsidR="007C6898" w:rsidRPr="00AA302A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 xml:space="preserve">Connaissance des caractéristiques produits </w:t>
            </w:r>
          </w:p>
          <w:p w14:paraId="0E0DB968" w14:textId="7ED25AB9" w:rsidR="00A6425D" w:rsidRPr="00AA302A" w:rsidRDefault="007C6898" w:rsidP="007C6898">
            <w:pPr>
              <w:pStyle w:val="Titre1"/>
              <w:rPr>
                <w:noProof/>
              </w:rPr>
            </w:pPr>
            <w:r>
              <w:rPr>
                <w:noProof/>
              </w:rPr>
              <w:t xml:space="preserve">Autres expériences </w:t>
            </w:r>
          </w:p>
          <w:p w14:paraId="5B689ACC" w14:textId="072E76B8" w:rsidR="00A6425D" w:rsidRPr="00AA302A" w:rsidRDefault="007C6898" w:rsidP="007C6898">
            <w:pPr>
              <w:pStyle w:val="Titre5"/>
              <w:rPr>
                <w:rStyle w:val="CaractreDescriptionduposte"/>
                <w:noProof/>
              </w:rPr>
            </w:pPr>
            <w:r>
              <w:rPr>
                <w:noProof/>
              </w:rPr>
              <w:t>Expériences universitaires</w:t>
            </w:r>
            <w:r w:rsidR="00F4254A">
              <w:rPr>
                <w:noProof/>
              </w:rPr>
              <w:t xml:space="preserve"> </w:t>
            </w:r>
          </w:p>
          <w:p w14:paraId="3EE38C6A" w14:textId="77ED57DA" w:rsidR="007C6898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Président d</w:t>
            </w:r>
            <w:r w:rsidR="00F4254A">
              <w:rPr>
                <w:noProof/>
              </w:rPr>
              <w:t>e l’</w:t>
            </w:r>
            <w:r>
              <w:rPr>
                <w:noProof/>
              </w:rPr>
              <w:t>association</w:t>
            </w:r>
            <w:r w:rsidR="00F4254A">
              <w:rPr>
                <w:noProof/>
              </w:rPr>
              <w:t xml:space="preserve"> le</w:t>
            </w:r>
            <w:r>
              <w:rPr>
                <w:noProof/>
              </w:rPr>
              <w:t xml:space="preserve"> Bureau des Sports</w:t>
            </w:r>
          </w:p>
          <w:p w14:paraId="056DCD3C" w14:textId="6AAB0B5F" w:rsidR="007C6898" w:rsidRDefault="007C6898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>Demi-finaliste des masters de négociation à Limoges</w:t>
            </w:r>
          </w:p>
          <w:p w14:paraId="3EE01B92" w14:textId="3EFC1C48" w:rsidR="00E76D9C" w:rsidRDefault="00F4254A" w:rsidP="007C6898">
            <w:pPr>
              <w:pStyle w:val="Listepuces"/>
              <w:rPr>
                <w:noProof/>
              </w:rPr>
            </w:pPr>
            <w:r>
              <w:rPr>
                <w:noProof/>
              </w:rPr>
              <w:t xml:space="preserve">Animation en centre de loisirs depuis 2017 (BAFA)   </w:t>
            </w:r>
          </w:p>
          <w:p w14:paraId="0F31951F" w14:textId="5F3D1D2D" w:rsidR="007C6898" w:rsidRDefault="00F4254A" w:rsidP="007C6898">
            <w:pPr>
              <w:pStyle w:val="Titre5"/>
              <w:rPr>
                <w:noProof/>
              </w:rPr>
            </w:pPr>
            <w:r>
              <w:rPr>
                <w:noProof/>
              </w:rPr>
              <w:t>Séjours linguistiques</w:t>
            </w:r>
            <w:r w:rsidR="007C6898">
              <w:rPr>
                <w:noProof/>
              </w:rPr>
              <w:t xml:space="preserve"> </w:t>
            </w:r>
          </w:p>
          <w:p w14:paraId="44D358A4" w14:textId="3B636680" w:rsidR="007C6898" w:rsidRDefault="007C6898" w:rsidP="007C6898">
            <w:pPr>
              <w:pStyle w:val="Listepuces"/>
            </w:pPr>
            <w:r>
              <w:t xml:space="preserve">Aout 2017 : 3 semaines à </w:t>
            </w:r>
            <w:proofErr w:type="spellStart"/>
            <w:r>
              <w:t>Havertown</w:t>
            </w:r>
            <w:proofErr w:type="spellEnd"/>
            <w:r>
              <w:t xml:space="preserve"> près de Philadelphie </w:t>
            </w:r>
          </w:p>
          <w:p w14:paraId="6F601CA1" w14:textId="761FFF9D" w:rsidR="007C6898" w:rsidRPr="007C6898" w:rsidRDefault="007C6898" w:rsidP="007C6898">
            <w:pPr>
              <w:pStyle w:val="Listepuces"/>
            </w:pPr>
            <w:r>
              <w:t xml:space="preserve">Aout 2016 : </w:t>
            </w:r>
            <w:r w:rsidR="00773075">
              <w:t>2</w:t>
            </w:r>
            <w:r>
              <w:t xml:space="preserve"> semaines à </w:t>
            </w:r>
            <w:proofErr w:type="spellStart"/>
            <w:r>
              <w:t>Bognor</w:t>
            </w:r>
            <w:proofErr w:type="spellEnd"/>
            <w:r>
              <w:t xml:space="preserve">-Regis près de Brighton </w:t>
            </w:r>
          </w:p>
          <w:p w14:paraId="054BA04F" w14:textId="60672E78" w:rsidR="00A6425D" w:rsidRPr="00AA302A" w:rsidRDefault="007C6898" w:rsidP="007C6898">
            <w:pPr>
              <w:pStyle w:val="Listepuces"/>
              <w:numPr>
                <w:ilvl w:val="0"/>
                <w:numId w:val="0"/>
              </w:numPr>
              <w:ind w:left="864" w:hanging="432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7633A3EC" w14:textId="77777777" w:rsidR="005A20B8" w:rsidRPr="00AA302A" w:rsidRDefault="005A20B8">
      <w:pPr>
        <w:rPr>
          <w:noProof/>
        </w:rPr>
      </w:pPr>
    </w:p>
    <w:sectPr w:rsidR="005A20B8" w:rsidRPr="00AA302A" w:rsidSect="00FC46DC">
      <w:headerReference w:type="default" r:id="rId20"/>
      <w:footerReference w:type="default" r:id="rId21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E32F9" w14:textId="77777777" w:rsidR="00763D15" w:rsidRDefault="00763D15" w:rsidP="00B21D64">
      <w:pPr>
        <w:spacing w:after="0" w:line="240" w:lineRule="auto"/>
      </w:pPr>
      <w:r>
        <w:separator/>
      </w:r>
    </w:p>
  </w:endnote>
  <w:endnote w:type="continuationSeparator" w:id="0">
    <w:p w14:paraId="02BA0F54" w14:textId="77777777" w:rsidR="00763D15" w:rsidRDefault="00763D1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10D02" w14:textId="77777777" w:rsidR="00A96376" w:rsidRDefault="00A96376">
    <w:pPr>
      <w:pStyle w:val="Pieddepag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010207" wp14:editId="18B79EE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4E140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1A813" w14:textId="77777777" w:rsidR="00763D15" w:rsidRDefault="00763D15" w:rsidP="00B21D64">
      <w:pPr>
        <w:spacing w:after="0" w:line="240" w:lineRule="auto"/>
      </w:pPr>
      <w:r>
        <w:separator/>
      </w:r>
    </w:p>
  </w:footnote>
  <w:footnote w:type="continuationSeparator" w:id="0">
    <w:p w14:paraId="5D60C0F7" w14:textId="77777777" w:rsidR="00763D15" w:rsidRDefault="00763D1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67BED" w14:textId="77777777" w:rsidR="00B21D64" w:rsidRDefault="00997E86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DEB6E63" wp14:editId="7BF6B81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e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0C305D" id="Groupe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Te5gIAAJw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epuces1"/>
    <w:lvl w:ilvl="0">
      <w:start w:val="1"/>
      <w:numFmt w:val="bullet"/>
      <w:pStyle w:val="Listepuces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Listepuces1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98"/>
    <w:rsid w:val="000161E1"/>
    <w:rsid w:val="00021303"/>
    <w:rsid w:val="000A26A1"/>
    <w:rsid w:val="00107E81"/>
    <w:rsid w:val="00114258"/>
    <w:rsid w:val="00144072"/>
    <w:rsid w:val="0021475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40D79"/>
    <w:rsid w:val="006C2DFF"/>
    <w:rsid w:val="007571B5"/>
    <w:rsid w:val="0076186C"/>
    <w:rsid w:val="00763D15"/>
    <w:rsid w:val="00773075"/>
    <w:rsid w:val="007772B1"/>
    <w:rsid w:val="007C6898"/>
    <w:rsid w:val="008424CE"/>
    <w:rsid w:val="00890F1A"/>
    <w:rsid w:val="008E2197"/>
    <w:rsid w:val="00997E86"/>
    <w:rsid w:val="009B7D45"/>
    <w:rsid w:val="00A21AF8"/>
    <w:rsid w:val="00A6425D"/>
    <w:rsid w:val="00A96376"/>
    <w:rsid w:val="00AA302A"/>
    <w:rsid w:val="00B03ED5"/>
    <w:rsid w:val="00B21D64"/>
    <w:rsid w:val="00B73E22"/>
    <w:rsid w:val="00B930EA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E76D9C"/>
    <w:rsid w:val="00F4254A"/>
    <w:rsid w:val="00FC1EDA"/>
    <w:rsid w:val="00FC46DC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88C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fr-FR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Titre1">
    <w:name w:val="heading 1"/>
    <w:basedOn w:val="Normal"/>
    <w:next w:val="Normal"/>
    <w:link w:val="Titre1Car"/>
    <w:uiPriority w:val="9"/>
    <w:qFormat/>
    <w:rsid w:val="00AA302A"/>
    <w:pPr>
      <w:keepNext/>
      <w:keepLines/>
      <w:spacing w:after="60" w:line="240" w:lineRule="auto"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61E1"/>
  </w:style>
  <w:style w:type="paragraph" w:styleId="Pieddepage">
    <w:name w:val="footer"/>
    <w:basedOn w:val="Normal"/>
    <w:link w:val="Pieddepage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161E1"/>
  </w:style>
  <w:style w:type="paragraph" w:styleId="Paragraphedeliste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CaractreLog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re">
    <w:name w:val="Title"/>
    <w:basedOn w:val="Normal"/>
    <w:next w:val="Normal"/>
    <w:link w:val="Titre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actreLogo">
    <w:name w:val="Caractère Logo"/>
    <w:basedOn w:val="Policepardfau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reCar">
    <w:name w:val="Titre Car"/>
    <w:basedOn w:val="Policepardfaut"/>
    <w:link w:val="Titr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Intitulduposte">
    <w:name w:val="Intitulé du poste"/>
    <w:basedOn w:val="Normal"/>
    <w:link w:val="CaractreIntitulduposte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itre1Car">
    <w:name w:val="Titre 1 Car"/>
    <w:basedOn w:val="Policepardfaut"/>
    <w:link w:val="Titre1"/>
    <w:uiPriority w:val="9"/>
    <w:rsid w:val="00AA302A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actreIntitulduposte">
    <w:name w:val="Caractère Intitulé du poste"/>
    <w:basedOn w:val="Policepardfaut"/>
    <w:link w:val="Intituldupost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CaractreIntroductio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aractredecontact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actreIntroduction">
    <w:name w:val="Caractère Introduction"/>
    <w:basedOn w:val="Policepardfau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Comptence">
    <w:name w:val="Compétence"/>
    <w:basedOn w:val="Normal"/>
    <w:link w:val="CaractreComptence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actredecontact">
    <w:name w:val="Caractère de contact"/>
    <w:basedOn w:val="Policepardfau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coredecomptence">
    <w:name w:val="Score de compétence"/>
    <w:basedOn w:val="Normal"/>
    <w:link w:val="CaractreScoredecomptence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actreComptence">
    <w:name w:val="Caractère Compétence"/>
    <w:basedOn w:val="Policepardfaut"/>
    <w:link w:val="Comptence"/>
    <w:uiPriority w:val="17"/>
    <w:rsid w:val="000161E1"/>
    <w:rPr>
      <w:kern w:val="24"/>
    </w:rPr>
  </w:style>
  <w:style w:type="character" w:customStyle="1" w:styleId="Titre2Car">
    <w:name w:val="Titre 2 Car"/>
    <w:basedOn w:val="Policepardfaut"/>
    <w:link w:val="Titre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actreScoredecomptence">
    <w:name w:val="Caractère Score de compétence"/>
    <w:basedOn w:val="Policepardfaut"/>
    <w:link w:val="Scoredecomptenc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itre3Car">
    <w:name w:val="Titre 3 Car"/>
    <w:basedOn w:val="Policepardfaut"/>
    <w:link w:val="Titre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52F9B"/>
    <w:rPr>
      <w:rFonts w:eastAsiaTheme="majorEastAsia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epuces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epuces1">
    <w:name w:val="Liste à puces1"/>
    <w:uiPriority w:val="99"/>
    <w:rsid w:val="00A6425D"/>
    <w:pPr>
      <w:numPr>
        <w:numId w:val="8"/>
      </w:numPr>
    </w:pPr>
  </w:style>
  <w:style w:type="paragraph" w:customStyle="1" w:styleId="Descriptionduposte">
    <w:name w:val="Description du poste"/>
    <w:basedOn w:val="Normal"/>
    <w:link w:val="CaractreDescriptionduposte"/>
    <w:uiPriority w:val="18"/>
    <w:qFormat/>
    <w:rsid w:val="00A6425D"/>
    <w:pPr>
      <w:spacing w:after="0"/>
    </w:pPr>
  </w:style>
  <w:style w:type="character" w:customStyle="1" w:styleId="CaractreDescriptionduposte">
    <w:name w:val="Caractère Description du poste"/>
    <w:basedOn w:val="Policepardfaut"/>
    <w:link w:val="Descriptionduposte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de\AppData\Roaming\Microsoft\Templates\CV%20moderne%20avec%20initia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5A1BE5D0084F24AC0ECFF72C053E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4AC2A-6F29-473A-8896-CEE028EB2B23}"/>
      </w:docPartPr>
      <w:docPartBody>
        <w:p w:rsidR="005F425B" w:rsidRDefault="00880A51">
          <w:pPr>
            <w:pStyle w:val="DD5A1BE5D0084F24AC0ECFF72C053E04"/>
          </w:pPr>
          <w:r w:rsidRPr="00AA302A">
            <w:rPr>
              <w:noProof/>
              <w:lang w:bidi="fr-FR"/>
            </w:rPr>
            <w:t>Compétences</w:t>
          </w:r>
        </w:p>
      </w:docPartBody>
    </w:docPart>
    <w:docPart>
      <w:docPartPr>
        <w:name w:val="9E7AC2E74C7744B697299827E041D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79903-0FA3-46CD-8A07-D2EA7CB38D4E}"/>
      </w:docPartPr>
      <w:docPartBody>
        <w:p w:rsidR="005F425B" w:rsidRDefault="00880A51">
          <w:pPr>
            <w:pStyle w:val="9E7AC2E74C7744B697299827E041DD09"/>
          </w:pPr>
          <w:r w:rsidRPr="00AA302A">
            <w:rPr>
              <w:noProof/>
              <w:lang w:bidi="fr-FR"/>
            </w:rPr>
            <w:t>Formation</w:t>
          </w:r>
        </w:p>
      </w:docPartBody>
    </w:docPart>
    <w:docPart>
      <w:docPartPr>
        <w:name w:val="B27D38FB7FAF4D63B8777E4C93380E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258C2-A636-4EC3-A5B4-5DD7B6BD94DA}"/>
      </w:docPartPr>
      <w:docPartBody>
        <w:p w:rsidR="005F425B" w:rsidRDefault="00880A51">
          <w:pPr>
            <w:pStyle w:val="B27D38FB7FAF4D63B8777E4C93380E5D"/>
          </w:pPr>
          <w:r w:rsidRPr="00AA302A">
            <w:rPr>
              <w:noProof/>
              <w:lang w:bidi="fr-FR"/>
            </w:rPr>
            <w:t>Expérience</w:t>
          </w:r>
        </w:p>
      </w:docPartBody>
    </w:docPart>
    <w:docPart>
      <w:docPartPr>
        <w:name w:val="077F605128654148BDF7060DE32C82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110211-3419-4F7A-B99B-0D2918CB51F1}"/>
      </w:docPartPr>
      <w:docPartBody>
        <w:p w:rsidR="005F425B" w:rsidRDefault="00FB5EA3" w:rsidP="00FB5EA3">
          <w:pPr>
            <w:pStyle w:val="077F605128654148BDF7060DE32C8268"/>
          </w:pPr>
          <w:r w:rsidRPr="00AA302A">
            <w:rPr>
              <w:noProof/>
              <w:lang w:bidi="fr-FR"/>
            </w:rPr>
            <w:t>INFORMATIONS PERSONNELLES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Listepuces1"/>
    <w:lvl w:ilvl="0">
      <w:start w:val="1"/>
      <w:numFmt w:val="bullet"/>
      <w:pStyle w:val="Listepuces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Listepuces1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A3"/>
    <w:rsid w:val="005F425B"/>
    <w:rsid w:val="00880A51"/>
    <w:rsid w:val="00A96BB0"/>
    <w:rsid w:val="00BF434A"/>
    <w:rsid w:val="00FB5EA3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D5A1BE5D0084F24AC0ECFF72C053E04">
    <w:name w:val="DD5A1BE5D0084F24AC0ECFF72C053E04"/>
  </w:style>
  <w:style w:type="paragraph" w:customStyle="1" w:styleId="9E7AC2E74C7744B697299827E041DD09">
    <w:name w:val="9E7AC2E74C7744B697299827E041DD09"/>
  </w:style>
  <w:style w:type="paragraph" w:customStyle="1" w:styleId="B27D38FB7FAF4D63B8777E4C93380E5D">
    <w:name w:val="B27D38FB7FAF4D63B8777E4C93380E5D"/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istepuces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eastAsia="en-US"/>
    </w:rPr>
  </w:style>
  <w:style w:type="paragraph" w:customStyle="1" w:styleId="077F605128654148BDF7060DE32C8268">
    <w:name w:val="077F605128654148BDF7060DE32C8268"/>
    <w:rsid w:val="00FB5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avec initiales</Template>
  <TotalTime>0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2020-11-30T17:51:00Z</dcterms:created>
  <dcterms:modified xsi:type="dcterms:W3CDTF">2021-02-18T13:57:00Z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